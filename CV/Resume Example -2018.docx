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7"/>
        <w:gridCol w:w="2010"/>
        <w:gridCol w:w="1248"/>
        <w:gridCol w:w="126"/>
        <w:gridCol w:w="4610"/>
      </w:tblGrid>
      <w:tr w:rsidR="00BB72BF" w:rsidRPr="00BB72BF" w:rsidTr="008B6C3C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910CBB" w:rsidRPr="00BB72BF" w:rsidRDefault="00255C41" w:rsidP="00255C41">
            <w:pPr>
              <w:pStyle w:val="Name"/>
              <w:jc w:val="right"/>
              <w:rPr>
                <w:rFonts w:ascii="Open Sans" w:hAnsi="Open Sans" w:cs="Open Sans"/>
                <w:color w:val="auto"/>
              </w:rPr>
            </w:pPr>
            <w:bookmarkStart w:id="0" w:name="_GoBack"/>
            <w:bookmarkEnd w:id="0"/>
            <w:r w:rsidRPr="00BB72BF">
              <w:rPr>
                <w:rFonts w:ascii="Open Sans" w:hAnsi="Open Sans" w:cs="Open Sans"/>
                <w:color w:val="auto"/>
              </w:rPr>
              <w:t>Name Here</w:t>
            </w:r>
          </w:p>
        </w:tc>
      </w:tr>
      <w:tr w:rsidR="00BB72BF" w:rsidRPr="00BB72BF" w:rsidTr="00B541BD">
        <w:trPr>
          <w:trHeight w:val="598"/>
        </w:trPr>
        <w:tc>
          <w:tcPr>
            <w:tcW w:w="2081" w:type="pct"/>
            <w:gridSpan w:val="2"/>
            <w:shd w:val="clear" w:color="auto" w:fill="auto"/>
            <w:vAlign w:val="bottom"/>
          </w:tcPr>
          <w:p w:rsidR="00910CBB" w:rsidRPr="00BB72BF" w:rsidRDefault="00910CBB" w:rsidP="00747486">
            <w:pPr>
              <w:pStyle w:val="PersonalInfo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19" w:type="pct"/>
            <w:gridSpan w:val="3"/>
            <w:shd w:val="clear" w:color="auto" w:fill="auto"/>
            <w:vAlign w:val="bottom"/>
          </w:tcPr>
          <w:p w:rsidR="00910CBB" w:rsidRPr="00BB72BF" w:rsidRDefault="004E49F8" w:rsidP="004E49F8">
            <w:pPr>
              <w:pStyle w:val="PersonalInfoRight"/>
              <w:rPr>
                <w:rFonts w:ascii="Open Sans" w:hAnsi="Open Sans" w:cs="Open Sans"/>
                <w:sz w:val="22"/>
              </w:rPr>
            </w:pPr>
            <w:r w:rsidRPr="00BB72BF">
              <w:rPr>
                <w:rFonts w:ascii="Open Sans" w:hAnsi="Open Sans" w:cs="Open Sans"/>
                <w:sz w:val="22"/>
              </w:rPr>
              <w:t>Abiliton-PRO Junior Software Engineer</w:t>
            </w:r>
          </w:p>
        </w:tc>
      </w:tr>
      <w:tr w:rsidR="00BB72BF" w:rsidRPr="00BB72BF" w:rsidTr="008B6C3C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8935FA" w:rsidRPr="00BB72BF" w:rsidRDefault="008935FA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04356F">
        <w:trPr>
          <w:trHeight w:val="598"/>
        </w:trPr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935FA" w:rsidRPr="00BB72BF" w:rsidRDefault="008935FA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389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D50472" w:rsidRPr="00BB72BF" w:rsidRDefault="00D50472" w:rsidP="00D50472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I am a software </w:t>
            </w:r>
            <w:r w:rsidR="00AC7A36"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engineer </w:t>
            </w:r>
            <w:r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>with 4 years of professional experience in database design and development.</w:t>
            </w:r>
            <w:r w:rsidRPr="00BB72BF">
              <w:rPr>
                <w:rFonts w:ascii="Open Sans" w:hAnsi="Open Sans" w:cs="Open Sans"/>
                <w:lang w:eastAsia="uk-UA"/>
              </w:rPr>
              <w:t xml:space="preserve"> </w:t>
            </w:r>
            <w:r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>My practical knowledge of the most popular database management systems and languages, including MS SQL and Oracle, allowed me to participate in exciting projects where I managed to extend my experience with the requirements gathering, customer communication.</w:t>
            </w:r>
          </w:p>
          <w:p w:rsidR="00D50472" w:rsidRPr="00BB72BF" w:rsidRDefault="00D50472" w:rsidP="00D50472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I have a solid background in Database Design and Architecture. I have a good knowledge and working experie</w:t>
            </w:r>
            <w:r w:rsidR="00AC7A36" w:rsidRPr="00BB72BF">
              <w:rPr>
                <w:rFonts w:ascii="Open Sans" w:hAnsi="Open Sans" w:cs="Open Sans"/>
                <w:sz w:val="20"/>
              </w:rPr>
              <w:t>nce of Agile Scrum methodology.</w:t>
            </w:r>
          </w:p>
          <w:p w:rsidR="00DC6618" w:rsidRPr="00BB72BF" w:rsidRDefault="00D50472" w:rsidP="00D50472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I am good team player with strong </w:t>
            </w:r>
            <w:r w:rsidR="00F34A35" w:rsidRPr="00BB72BF">
              <w:rPr>
                <w:rFonts w:ascii="Open Sans" w:hAnsi="Open Sans" w:cs="Open Sans"/>
                <w:sz w:val="20"/>
              </w:rPr>
              <w:t>self-motivation</w:t>
            </w:r>
            <w:r w:rsidRPr="00BB72BF">
              <w:rPr>
                <w:rFonts w:ascii="Open Sans" w:hAnsi="Open Sans" w:cs="Open Sans"/>
                <w:sz w:val="20"/>
              </w:rPr>
              <w:t xml:space="preserve"> and good communication skills, I love learning new technologies and solve hard tasks, I enjoy my work and always strive to do the best to have customers satisfied.</w:t>
            </w:r>
          </w:p>
        </w:tc>
      </w:tr>
      <w:tr w:rsidR="00BB72BF" w:rsidRPr="00BB72BF" w:rsidTr="008B6C3C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910CBB" w:rsidRPr="00BB72BF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04356F">
        <w:trPr>
          <w:trHeight w:val="729"/>
        </w:trPr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E5C69" w:rsidRPr="00BB72BF" w:rsidRDefault="008935FA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158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C4A2D" w:rsidRPr="00BB72BF" w:rsidRDefault="002C4A2D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Programming Languages/ Technologies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SQL/Transact-SQL/SQL CLR/MDX/ PL/SQL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C#/ ADO.NET/ASP.NET/LINQ</w:t>
            </w:r>
          </w:p>
          <w:p w:rsidR="00391DE5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 xml:space="preserve">Power Shell/VBA/PERL </w:t>
            </w:r>
          </w:p>
          <w:p w:rsidR="00391DE5" w:rsidRPr="00BB72BF" w:rsidRDefault="00391DE5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Technical Documentation/Architecture Reports/Proposals/SRS </w:t>
            </w:r>
          </w:p>
          <w:p w:rsidR="004E3028" w:rsidRPr="00BB72BF" w:rsidRDefault="004E3028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 xml:space="preserve">RDBMS </w:t>
            </w:r>
          </w:p>
          <w:p w:rsidR="00777A7A" w:rsidRPr="00BB72BF" w:rsidRDefault="00777A7A" w:rsidP="00581B3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MS SQL Server 2005/2008/2012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Oracle 11g/12c 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My SQL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proofErr w:type="spellStart"/>
            <w:r w:rsidRPr="00BB72BF">
              <w:rPr>
                <w:rFonts w:ascii="Open Sans" w:hAnsi="Open Sans" w:cs="Open Sans"/>
                <w:sz w:val="20"/>
              </w:rPr>
              <w:t>VoltDB</w:t>
            </w:r>
            <w:proofErr w:type="spellEnd"/>
          </w:p>
          <w:p w:rsidR="005F2259" w:rsidRPr="00BB72BF" w:rsidRDefault="004E3028" w:rsidP="00255C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SQL Server/SQL/</w:t>
            </w:r>
            <w:r w:rsidR="00581B31" w:rsidRPr="00BB72BF">
              <w:rPr>
                <w:rFonts w:ascii="Open Sans" w:hAnsi="Open Sans" w:cs="Open Sans"/>
                <w:sz w:val="20"/>
              </w:rPr>
              <w:t>TSQL/Business Intelligence/OLAP</w:t>
            </w:r>
            <w:r w:rsidRPr="00BB72BF">
              <w:rPr>
                <w:rFonts w:ascii="Open Sans" w:hAnsi="Open Sans" w:cs="Open Sans"/>
                <w:sz w:val="20"/>
              </w:rPr>
              <w:t xml:space="preserve">  </w:t>
            </w:r>
          </w:p>
        </w:tc>
        <w:tc>
          <w:tcPr>
            <w:tcW w:w="2310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0F8B" w:rsidRPr="00BB72BF" w:rsidRDefault="007B0F8B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Frameworks</w:t>
            </w:r>
          </w:p>
          <w:p w:rsidR="007B0F8B" w:rsidRPr="00BB72BF" w:rsidRDefault="007B0F8B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Hibernate/NHibernate/JPA</w:t>
            </w:r>
          </w:p>
          <w:p w:rsidR="001524A8" w:rsidRPr="00BB72BF" w:rsidRDefault="001524A8" w:rsidP="005B4D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Application/Web Servers</w:t>
            </w:r>
          </w:p>
          <w:p w:rsidR="001524A8" w:rsidRPr="00BB72BF" w:rsidRDefault="001524A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Tomcat </w:t>
            </w:r>
          </w:p>
          <w:p w:rsidR="001524A8" w:rsidRPr="00BB72BF" w:rsidRDefault="001524A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Apache</w:t>
            </w:r>
          </w:p>
          <w:p w:rsidR="005731A7" w:rsidRPr="00BB72BF" w:rsidRDefault="005731A7" w:rsidP="001D31A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 xml:space="preserve">Development Tools </w:t>
            </w:r>
          </w:p>
          <w:p w:rsidR="005731A7" w:rsidRPr="00BB72BF" w:rsidRDefault="005731A7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Eclipse/MyEclipse &amp; Plug-ins 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 xml:space="preserve">Management Studio 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SQLCMD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SQL Developer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Jira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Business Intelligence Development Studio</w:t>
            </w:r>
          </w:p>
          <w:p w:rsidR="00777A7A" w:rsidRPr="00BB72BF" w:rsidRDefault="00777A7A" w:rsidP="00777A7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Oracle Warehouse Builder</w:t>
            </w:r>
          </w:p>
          <w:p w:rsidR="007947BA" w:rsidRPr="00BB72BF" w:rsidRDefault="007947BA" w:rsidP="007947BA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Methodologies</w:t>
            </w:r>
          </w:p>
          <w:p w:rsidR="007947BA" w:rsidRPr="00BB72BF" w:rsidRDefault="007947BA" w:rsidP="007947B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Agile, SCRUM</w:t>
            </w:r>
          </w:p>
          <w:p w:rsidR="007947BA" w:rsidRPr="00BB72BF" w:rsidRDefault="007947BA" w:rsidP="00255C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Pair Programming</w:t>
            </w:r>
          </w:p>
        </w:tc>
      </w:tr>
      <w:tr w:rsidR="00BB72BF" w:rsidRPr="00BB72BF" w:rsidTr="0004356F">
        <w:trPr>
          <w:trHeight w:val="729"/>
        </w:trPr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380FBE" w:rsidRPr="00BB72BF" w:rsidRDefault="00380FBE" w:rsidP="009C3FC0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58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BB72BF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Operating Systems</w:t>
            </w:r>
          </w:p>
          <w:p w:rsidR="00AA3D35" w:rsidRPr="00BB72BF" w:rsidRDefault="00AA3D35" w:rsidP="00AA3D3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 xml:space="preserve">Microsoft Windows 95/ 98/ 2000/ XP/ 2003 Server/ 2008 Server R2/Vista/ 7 </w:t>
            </w:r>
          </w:p>
          <w:p w:rsidR="00380FBE" w:rsidRPr="00BB72BF" w:rsidRDefault="00AA3D35" w:rsidP="00AA3D3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Unix/Red Hat Linux</w:t>
            </w:r>
          </w:p>
        </w:tc>
        <w:tc>
          <w:tcPr>
            <w:tcW w:w="2310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BB72BF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Hardware</w:t>
            </w:r>
          </w:p>
          <w:p w:rsidR="00380FBE" w:rsidRPr="00BB72BF" w:rsidRDefault="00380FBE" w:rsidP="009C3F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Network technologies</w:t>
            </w:r>
          </w:p>
          <w:p w:rsidR="00380FBE" w:rsidRPr="00BB72BF" w:rsidRDefault="00380FBE" w:rsidP="009C3F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Hardware over clocking</w:t>
            </w:r>
          </w:p>
          <w:p w:rsidR="00380FBE" w:rsidRPr="00BB72BF" w:rsidRDefault="00380FBE" w:rsidP="009C3F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Different technological device</w:t>
            </w:r>
          </w:p>
        </w:tc>
      </w:tr>
      <w:tr w:rsidR="00BB72BF" w:rsidRPr="00BB72BF" w:rsidTr="0004356F"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BB72BF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BB72BF" w:rsidRDefault="00910CBB" w:rsidP="00581B31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04356F">
        <w:tc>
          <w:tcPr>
            <w:tcW w:w="110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B3F08" w:rsidRPr="00BB72BF" w:rsidRDefault="00931820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389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160C29" w:rsidRPr="00BB72BF" w:rsidRDefault="00160C29" w:rsidP="007B6E2A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0F4643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F4643" w:rsidRPr="00BB72BF" w:rsidRDefault="00255C41" w:rsidP="00C65ECC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  <w:r w:rsidRPr="00BB72BF">
              <w:rPr>
                <w:rFonts w:ascii="Open Sans" w:hAnsi="Open Sans" w:cs="Open Sans"/>
                <w:b/>
              </w:rPr>
              <w:t>Ecommerce Web business solution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8A7819" w:rsidP="00411873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lastRenderedPageBreak/>
              <w:t>Project Description</w:t>
            </w:r>
            <w:r w:rsidRPr="00BB72BF">
              <w:rPr>
                <w:rFonts w:ascii="Open Sans" w:hAnsi="Open Sans" w:cs="Open Sans"/>
                <w:color w:val="auto"/>
              </w:rPr>
              <w:t>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56919" w:rsidRPr="00BB72BF" w:rsidRDefault="00255C41" w:rsidP="0004356F">
            <w:pPr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Module-based platforms for open-source Content Management Systems (Drupal, WordPress), Product Content Management and E-Commerce. The technical architecture is designed for a high level of extensibility making it easy to add new features and to connect to other systems. System customization, depending on customers’ needs.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0F4643" w:rsidP="00411873">
            <w:pPr>
              <w:pStyle w:val="ContentBodyBold"/>
              <w:ind w:left="-115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Customer: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0F4643" w:rsidRPr="00BB72BF" w:rsidRDefault="009E004B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Danish Company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0F4643" w:rsidP="007B6E2A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Involvement Duration: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BB72BF" w:rsidRDefault="009E004B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8 Month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AD7D85" w:rsidP="00411873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Role</w:t>
            </w:r>
            <w:r w:rsidR="000F4643"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BB72BF" w:rsidRDefault="009E004B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Senior Software Developer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0F4643" w:rsidP="007B6E2A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Responsibilities: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</w:tcPr>
          <w:p w:rsidR="00255C41" w:rsidRPr="00BB72BF" w:rsidRDefault="00255C41" w:rsidP="00255C41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Identify and translate requirements into technology architecture</w:t>
            </w:r>
          </w:p>
          <w:p w:rsidR="00255C41" w:rsidRPr="00BB72BF" w:rsidRDefault="00255C41" w:rsidP="00255C41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Drive scrum planning/daily standup/retro meetings</w:t>
            </w:r>
          </w:p>
          <w:p w:rsidR="00255C41" w:rsidRPr="00BB72BF" w:rsidRDefault="00255C41" w:rsidP="00255C41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Create prototypes, choose technologies for implementation of the new features</w:t>
            </w:r>
          </w:p>
          <w:p w:rsidR="00255C41" w:rsidRPr="00BB72BF" w:rsidRDefault="00255C41" w:rsidP="00255C41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Code, test and debug technical solutions in compliance with the defined engineering standards</w:t>
            </w:r>
          </w:p>
          <w:p w:rsidR="00255C41" w:rsidRPr="00BB72BF" w:rsidRDefault="00255C41" w:rsidP="00255C41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Coach and mentor other team members</w:t>
            </w:r>
          </w:p>
          <w:p w:rsidR="000F4643" w:rsidRPr="00BB72BF" w:rsidRDefault="00255C41" w:rsidP="00255C41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Track code quality of application/reusable components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0F4643" w:rsidP="00664763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Tea</w:t>
            </w:r>
            <w:r w:rsidR="00664763"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m</w:t>
            </w:r>
            <w:r w:rsidR="00AD7D85" w:rsidRPr="00BB72BF">
              <w:rPr>
                <w:rFonts w:ascii="Open Sans" w:hAnsi="Open Sans" w:cs="Open Sans"/>
                <w:b w:val="0"/>
                <w:color w:val="auto"/>
                <w:sz w:val="22"/>
              </w:rPr>
              <w:t xml:space="preserve"> Size</w:t>
            </w: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BB72BF" w:rsidRDefault="00255C41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2-</w:t>
            </w:r>
            <w:r w:rsidRPr="00BB72BF">
              <w:rPr>
                <w:rFonts w:ascii="Open Sans" w:hAnsi="Open Sans" w:cs="Open Sans"/>
                <w:sz w:val="20"/>
                <w:lang w:val="uk-UA"/>
              </w:rPr>
              <w:t xml:space="preserve">3 </w:t>
            </w:r>
            <w:r w:rsidRPr="00BB72BF">
              <w:rPr>
                <w:rFonts w:ascii="Open Sans" w:hAnsi="Open Sans" w:cs="Open Sans"/>
                <w:sz w:val="20"/>
              </w:rPr>
              <w:t>team members</w:t>
            </w:r>
          </w:p>
        </w:tc>
      </w:tr>
      <w:tr w:rsidR="00BB72BF" w:rsidRPr="00BB72BF" w:rsidTr="0004356F">
        <w:tc>
          <w:tcPr>
            <w:tcW w:w="110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BB72BF" w:rsidRDefault="000F4643" w:rsidP="007B6E2A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Tools</w:t>
            </w:r>
            <w:r w:rsidR="00F17EE7" w:rsidRPr="00BB72BF">
              <w:rPr>
                <w:rFonts w:ascii="Open Sans" w:hAnsi="Open Sans" w:cs="Open Sans"/>
                <w:b w:val="0"/>
                <w:color w:val="auto"/>
                <w:sz w:val="22"/>
              </w:rPr>
              <w:t xml:space="preserve"> &amp; Technologies:</w:t>
            </w: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BB72BF" w:rsidRDefault="00255C41" w:rsidP="00F17EE7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WordPress, Drupal, PHP, MySql, JavaScript, HTML, XML, AJAX</w:t>
            </w:r>
          </w:p>
        </w:tc>
      </w:tr>
      <w:tr w:rsidR="00BB72BF" w:rsidRPr="00BB72BF" w:rsidTr="0004356F">
        <w:tc>
          <w:tcPr>
            <w:tcW w:w="110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BB72BF" w:rsidRDefault="007B0F8B" w:rsidP="00ED0B4D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0F8B" w:rsidRPr="00BB72BF" w:rsidRDefault="007B0F8B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w:rsidR="00BB72BF" w:rsidRPr="00BB72BF" w:rsidTr="0004356F">
        <w:trPr>
          <w:trHeight w:val="56"/>
        </w:trPr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541BD" w:rsidRPr="00BB72BF" w:rsidRDefault="00B541BD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6E2A" w:rsidRPr="00BB72BF" w:rsidRDefault="007B6E2A" w:rsidP="00255C41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04356F">
        <w:tc>
          <w:tcPr>
            <w:tcW w:w="110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4630" w:rsidRPr="00BB72BF" w:rsidRDefault="00544630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Certifications</w:t>
            </w:r>
          </w:p>
        </w:tc>
        <w:tc>
          <w:tcPr>
            <w:tcW w:w="168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44630" w:rsidRPr="00BB72BF" w:rsidRDefault="003044D9" w:rsidP="003044D9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b/>
                <w:sz w:val="20"/>
                <w:szCs w:val="20"/>
              </w:rPr>
              <w:t>IT Professional: Business Intelligence Developer 2008</w:t>
            </w:r>
          </w:p>
          <w:p w:rsidR="00544630" w:rsidRPr="00BB72BF" w:rsidRDefault="003044D9" w:rsidP="00C65ECC">
            <w:pPr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2012</w:t>
            </w:r>
          </w:p>
          <w:p w:rsidR="00A77BF6" w:rsidRPr="00BB72BF" w:rsidRDefault="00A77BF6" w:rsidP="00A77BF6">
            <w:pPr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 xml:space="preserve">Certification No.: </w:t>
            </w:r>
            <w:r w:rsidRPr="00BB72BF">
              <w:rPr>
                <w:rFonts w:ascii="Open Sans" w:hAnsi="Open Sans" w:cs="Open Sans"/>
                <w:b/>
                <w:sz w:val="20"/>
                <w:szCs w:val="20"/>
              </w:rPr>
              <w:t>E017-2592</w:t>
            </w:r>
          </w:p>
        </w:tc>
        <w:tc>
          <w:tcPr>
            <w:tcW w:w="2214" w:type="pct"/>
            <w:tcBorders>
              <w:top w:val="single" w:sz="4" w:space="0" w:color="D9D9D9" w:themeColor="background1" w:themeShade="D9"/>
            </w:tcBorders>
            <w:vAlign w:val="center"/>
          </w:tcPr>
          <w:p w:rsidR="00544630" w:rsidRPr="00BB72BF" w:rsidRDefault="00B11B7B" w:rsidP="0004356F">
            <w:pPr>
              <w:jc w:val="center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noProof/>
                <w:sz w:val="20"/>
                <w:lang w:val="uk-UA" w:eastAsia="uk-UA"/>
              </w:rPr>
              <w:drawing>
                <wp:inline distT="0" distB="0" distL="0" distR="0" wp14:anchorId="30223FEA" wp14:editId="2CFAC6CE">
                  <wp:extent cx="1999945" cy="364732"/>
                  <wp:effectExtent l="19050" t="0" r="305" b="0"/>
                  <wp:docPr id="2" name="Picture 21" descr="C:\Documents and Settings\Owner\Desktop\MCITP(all)_1257\MCITP(rgb)_12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Documents and Settings\Owner\Desktop\MCITP(all)_1257\MCITP(rgb)_12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48" cy="36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2BF" w:rsidRPr="00BB72BF" w:rsidTr="0004356F">
        <w:tc>
          <w:tcPr>
            <w:tcW w:w="110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74C0C" w:rsidRPr="00BB72BF" w:rsidRDefault="00574C0C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68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74C0C" w:rsidRPr="00BB72BF" w:rsidRDefault="003044D9" w:rsidP="003044D9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b/>
                <w:sz w:val="20"/>
                <w:szCs w:val="20"/>
              </w:rPr>
              <w:t>Technology Specialist: SQL Server 2008, Business Intelligence Development and Maintenance</w:t>
            </w:r>
          </w:p>
          <w:p w:rsidR="00574C0C" w:rsidRPr="00BB72BF" w:rsidRDefault="003044D9" w:rsidP="00C65ECC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>2012</w:t>
            </w:r>
          </w:p>
          <w:p w:rsidR="00A77BF6" w:rsidRPr="00BB72BF" w:rsidRDefault="00A77BF6" w:rsidP="0004356F">
            <w:pPr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 xml:space="preserve">Certification No.: </w:t>
            </w:r>
            <w:r w:rsidRPr="00BB72BF">
              <w:rPr>
                <w:rFonts w:ascii="Open Sans" w:hAnsi="Open Sans" w:cs="Open Sans"/>
                <w:b/>
                <w:sz w:val="20"/>
                <w:szCs w:val="20"/>
              </w:rPr>
              <w:t>D984-7284</w:t>
            </w:r>
          </w:p>
        </w:tc>
        <w:tc>
          <w:tcPr>
            <w:tcW w:w="2214" w:type="pct"/>
            <w:tcBorders>
              <w:top w:val="single" w:sz="4" w:space="0" w:color="D9D9D9" w:themeColor="background1" w:themeShade="D9"/>
            </w:tcBorders>
            <w:vAlign w:val="center"/>
          </w:tcPr>
          <w:p w:rsidR="00574C0C" w:rsidRPr="00BB72BF" w:rsidRDefault="00B11B7B" w:rsidP="0004356F">
            <w:pPr>
              <w:jc w:val="center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  <w:noProof/>
                <w:lang w:val="uk-UA" w:eastAsia="uk-UA"/>
              </w:rPr>
              <w:drawing>
                <wp:inline distT="0" distB="0" distL="0" distR="0" wp14:anchorId="2BA99BA9" wp14:editId="24C57F88">
                  <wp:extent cx="2760726" cy="429281"/>
                  <wp:effectExtent l="19050" t="0" r="1524" b="0"/>
                  <wp:docPr id="45" name="Picture 45" descr="C:\Documents and Settings\Owner\Desktop\MCTS(all)_1271\MCTS(rgb)_12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Documents and Settings\Owner\Desktop\MCTS(all)_1271\MCTS(rgb)_12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080" cy="42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2BF" w:rsidRPr="00BB72BF" w:rsidTr="0004356F"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E3028" w:rsidRPr="00BB72BF" w:rsidRDefault="004E3028" w:rsidP="00581B31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541BD" w:rsidRPr="00BB72BF" w:rsidRDefault="00B541BD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04356F">
        <w:tc>
          <w:tcPr>
            <w:tcW w:w="11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4E3028" w:rsidRPr="00BB72BF" w:rsidRDefault="00735394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389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5C41" w:rsidRPr="00BB72BF" w:rsidRDefault="00255C41" w:rsidP="00255C41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b/>
                <w:sz w:val="20"/>
                <w:szCs w:val="20"/>
              </w:rPr>
              <w:t>M. Sc. in Electrical Physics</w:t>
            </w:r>
          </w:p>
          <w:p w:rsidR="00255C41" w:rsidRPr="00BB72BF" w:rsidRDefault="00AD23FA" w:rsidP="00255C41">
            <w:pPr>
              <w:rPr>
                <w:rFonts w:ascii="Open Sans" w:hAnsi="Open Sans" w:cs="Open Sans"/>
                <w:sz w:val="20"/>
                <w:szCs w:val="20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</w:rPr>
              <w:t xml:space="preserve">Lviv Polytechnic </w:t>
            </w:r>
            <w:r w:rsidR="00255C41" w:rsidRPr="00BB72BF">
              <w:rPr>
                <w:rFonts w:ascii="Open Sans" w:hAnsi="Open Sans" w:cs="Open Sans"/>
                <w:sz w:val="20"/>
                <w:szCs w:val="20"/>
              </w:rPr>
              <w:t xml:space="preserve">National University </w:t>
            </w:r>
          </w:p>
          <w:p w:rsidR="00E65318" w:rsidRPr="00BB72BF" w:rsidRDefault="00255C41" w:rsidP="00255C41">
            <w:pPr>
              <w:pStyle w:val="ContentBody"/>
              <w:rPr>
                <w:rFonts w:ascii="Open Sans" w:hAnsi="Open Sans" w:cs="Open Sans"/>
                <w:color w:val="auto"/>
                <w:szCs w:val="20"/>
              </w:rPr>
            </w:pPr>
            <w:r w:rsidRPr="00BB72BF">
              <w:rPr>
                <w:rFonts w:ascii="Open Sans" w:hAnsi="Open Sans" w:cs="Open Sans"/>
                <w:color w:val="auto"/>
                <w:szCs w:val="20"/>
              </w:rPr>
              <w:t>Radio-Electronics, Electrical Physics</w:t>
            </w:r>
          </w:p>
          <w:p w:rsidR="00911F97" w:rsidRPr="00BB72BF" w:rsidRDefault="00911F97" w:rsidP="00255C41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  <w:szCs w:val="20"/>
              </w:rPr>
              <w:t>Graduated in 2000</w:t>
            </w:r>
          </w:p>
        </w:tc>
      </w:tr>
    </w:tbl>
    <w:p w:rsidR="00910CBB" w:rsidRPr="00BB72BF" w:rsidRDefault="00910CBB" w:rsidP="00024E30">
      <w:pPr>
        <w:rPr>
          <w:rFonts w:ascii="Open Sans" w:hAnsi="Open Sans" w:cs="Open Sans"/>
        </w:rPr>
      </w:pPr>
    </w:p>
    <w:sectPr w:rsidR="00910CBB" w:rsidRPr="00BB72BF" w:rsidSect="009D28D7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E5" w:rsidRDefault="009B4AE5">
      <w:pPr>
        <w:spacing w:after="0" w:line="240" w:lineRule="auto"/>
      </w:pPr>
      <w:r>
        <w:separator/>
      </w:r>
    </w:p>
  </w:endnote>
  <w:endnote w:type="continuationSeparator" w:id="0">
    <w:p w:rsidR="009B4AE5" w:rsidRDefault="009B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4D52D9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BB72BF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E5" w:rsidRDefault="009B4AE5">
      <w:pPr>
        <w:spacing w:after="0" w:line="240" w:lineRule="auto"/>
      </w:pPr>
      <w:r>
        <w:separator/>
      </w:r>
    </w:p>
  </w:footnote>
  <w:footnote w:type="continuationSeparator" w:id="0">
    <w:p w:rsidR="009B4AE5" w:rsidRDefault="009B4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Default="00255C41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Name Here</w:t>
    </w:r>
  </w:p>
  <w:p w:rsidR="003D3EC5" w:rsidRPr="003D3EC5" w:rsidRDefault="004E49F8" w:rsidP="004E49F8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 w:rsidRPr="004E49F8">
      <w:rPr>
        <w:color w:val="A6A6A6" w:themeColor="background1" w:themeShade="A6"/>
        <w:sz w:val="20"/>
        <w:szCs w:val="20"/>
      </w:rPr>
      <w:t>Abiliton-PRO Junior Software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Default="00BB72BF">
    <w:pPr>
      <w:pStyle w:val="Header"/>
    </w:pPr>
    <w:r w:rsidRPr="00DF4EEA">
      <w:rPr>
        <w:noProof/>
        <w:lang w:val="uk-UA" w:eastAsia="uk-UA"/>
      </w:rPr>
      <w:drawing>
        <wp:inline distT="0" distB="0" distL="0" distR="0" wp14:anchorId="6B1BE677" wp14:editId="286555DF">
          <wp:extent cx="1857375" cy="342900"/>
          <wp:effectExtent l="0" t="0" r="0" b="0"/>
          <wp:docPr id="20" name="Picture 2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8"/>
    <w:rsid w:val="000003D2"/>
    <w:rsid w:val="0000687B"/>
    <w:rsid w:val="00024E30"/>
    <w:rsid w:val="0004356F"/>
    <w:rsid w:val="00050943"/>
    <w:rsid w:val="00055469"/>
    <w:rsid w:val="00060E85"/>
    <w:rsid w:val="000619CB"/>
    <w:rsid w:val="00075F75"/>
    <w:rsid w:val="00091DC5"/>
    <w:rsid w:val="000F1844"/>
    <w:rsid w:val="000F4643"/>
    <w:rsid w:val="0014166B"/>
    <w:rsid w:val="001524A8"/>
    <w:rsid w:val="00160C29"/>
    <w:rsid w:val="001738A5"/>
    <w:rsid w:val="001B3F27"/>
    <w:rsid w:val="001D31AD"/>
    <w:rsid w:val="001E5C69"/>
    <w:rsid w:val="00205575"/>
    <w:rsid w:val="00206987"/>
    <w:rsid w:val="00226A0E"/>
    <w:rsid w:val="00255C41"/>
    <w:rsid w:val="0025648A"/>
    <w:rsid w:val="00265344"/>
    <w:rsid w:val="00277112"/>
    <w:rsid w:val="0029788B"/>
    <w:rsid w:val="002A7C28"/>
    <w:rsid w:val="002B68D6"/>
    <w:rsid w:val="002C4A2D"/>
    <w:rsid w:val="002C597E"/>
    <w:rsid w:val="002F51C9"/>
    <w:rsid w:val="003044D9"/>
    <w:rsid w:val="00325835"/>
    <w:rsid w:val="003744C8"/>
    <w:rsid w:val="00374D9E"/>
    <w:rsid w:val="00380FBE"/>
    <w:rsid w:val="00382705"/>
    <w:rsid w:val="00391DE5"/>
    <w:rsid w:val="00393550"/>
    <w:rsid w:val="003A456B"/>
    <w:rsid w:val="003D3EC5"/>
    <w:rsid w:val="003F3D17"/>
    <w:rsid w:val="00407922"/>
    <w:rsid w:val="00411873"/>
    <w:rsid w:val="00432CF4"/>
    <w:rsid w:val="004513B2"/>
    <w:rsid w:val="00454343"/>
    <w:rsid w:val="00483B9C"/>
    <w:rsid w:val="004D52D9"/>
    <w:rsid w:val="004E3028"/>
    <w:rsid w:val="004E49F8"/>
    <w:rsid w:val="0051269A"/>
    <w:rsid w:val="00544630"/>
    <w:rsid w:val="005731A7"/>
    <w:rsid w:val="00574C0C"/>
    <w:rsid w:val="005755EB"/>
    <w:rsid w:val="00581B31"/>
    <w:rsid w:val="005B4D9F"/>
    <w:rsid w:val="005F2259"/>
    <w:rsid w:val="005F52A2"/>
    <w:rsid w:val="00604307"/>
    <w:rsid w:val="00624B86"/>
    <w:rsid w:val="00647056"/>
    <w:rsid w:val="00664763"/>
    <w:rsid w:val="006715D9"/>
    <w:rsid w:val="006856C9"/>
    <w:rsid w:val="00685C27"/>
    <w:rsid w:val="00695418"/>
    <w:rsid w:val="006A1527"/>
    <w:rsid w:val="006A2E83"/>
    <w:rsid w:val="006C6564"/>
    <w:rsid w:val="006C7E91"/>
    <w:rsid w:val="006D17F3"/>
    <w:rsid w:val="006E483B"/>
    <w:rsid w:val="00700297"/>
    <w:rsid w:val="00734827"/>
    <w:rsid w:val="00735394"/>
    <w:rsid w:val="00747486"/>
    <w:rsid w:val="00747DC0"/>
    <w:rsid w:val="00771087"/>
    <w:rsid w:val="00777A7A"/>
    <w:rsid w:val="00783402"/>
    <w:rsid w:val="007947BA"/>
    <w:rsid w:val="00795923"/>
    <w:rsid w:val="007A271E"/>
    <w:rsid w:val="007B0F8B"/>
    <w:rsid w:val="007B6E2A"/>
    <w:rsid w:val="007C1956"/>
    <w:rsid w:val="007C4DA4"/>
    <w:rsid w:val="007C75EA"/>
    <w:rsid w:val="00827DC7"/>
    <w:rsid w:val="00832EBE"/>
    <w:rsid w:val="00843923"/>
    <w:rsid w:val="00847068"/>
    <w:rsid w:val="00880833"/>
    <w:rsid w:val="008808D1"/>
    <w:rsid w:val="00887140"/>
    <w:rsid w:val="008935D4"/>
    <w:rsid w:val="008935FA"/>
    <w:rsid w:val="008A7819"/>
    <w:rsid w:val="008B6C3C"/>
    <w:rsid w:val="008E1A98"/>
    <w:rsid w:val="008F3439"/>
    <w:rsid w:val="00910CBB"/>
    <w:rsid w:val="00911F97"/>
    <w:rsid w:val="00931820"/>
    <w:rsid w:val="00976B8B"/>
    <w:rsid w:val="0098584C"/>
    <w:rsid w:val="009933F6"/>
    <w:rsid w:val="009A0E2B"/>
    <w:rsid w:val="009A2CB1"/>
    <w:rsid w:val="009A4B53"/>
    <w:rsid w:val="009B3F08"/>
    <w:rsid w:val="009B4AE5"/>
    <w:rsid w:val="009B729B"/>
    <w:rsid w:val="009C243D"/>
    <w:rsid w:val="009D0AA4"/>
    <w:rsid w:val="009D28D7"/>
    <w:rsid w:val="009E004B"/>
    <w:rsid w:val="00A02FBA"/>
    <w:rsid w:val="00A141EE"/>
    <w:rsid w:val="00A54918"/>
    <w:rsid w:val="00A768EB"/>
    <w:rsid w:val="00A7755B"/>
    <w:rsid w:val="00A77BF6"/>
    <w:rsid w:val="00A97BA1"/>
    <w:rsid w:val="00AA3D35"/>
    <w:rsid w:val="00AA50D6"/>
    <w:rsid w:val="00AA6298"/>
    <w:rsid w:val="00AB254B"/>
    <w:rsid w:val="00AC7A36"/>
    <w:rsid w:val="00AD23FA"/>
    <w:rsid w:val="00AD499B"/>
    <w:rsid w:val="00AD7D85"/>
    <w:rsid w:val="00AF7026"/>
    <w:rsid w:val="00AF7492"/>
    <w:rsid w:val="00B070CD"/>
    <w:rsid w:val="00B1053A"/>
    <w:rsid w:val="00B11B7B"/>
    <w:rsid w:val="00B51F59"/>
    <w:rsid w:val="00B541BD"/>
    <w:rsid w:val="00B83389"/>
    <w:rsid w:val="00B863C7"/>
    <w:rsid w:val="00BA1C87"/>
    <w:rsid w:val="00BB72BF"/>
    <w:rsid w:val="00BC33C5"/>
    <w:rsid w:val="00C1157E"/>
    <w:rsid w:val="00C11ECF"/>
    <w:rsid w:val="00C21D24"/>
    <w:rsid w:val="00C65ECC"/>
    <w:rsid w:val="00C840CC"/>
    <w:rsid w:val="00C95D8E"/>
    <w:rsid w:val="00CB0A11"/>
    <w:rsid w:val="00CC46BC"/>
    <w:rsid w:val="00CC7565"/>
    <w:rsid w:val="00CF49A6"/>
    <w:rsid w:val="00D313CE"/>
    <w:rsid w:val="00D45C26"/>
    <w:rsid w:val="00D50472"/>
    <w:rsid w:val="00D62036"/>
    <w:rsid w:val="00D76374"/>
    <w:rsid w:val="00DC6618"/>
    <w:rsid w:val="00E02D4E"/>
    <w:rsid w:val="00E55B1C"/>
    <w:rsid w:val="00E65318"/>
    <w:rsid w:val="00E8553D"/>
    <w:rsid w:val="00EA7E7E"/>
    <w:rsid w:val="00EB32B3"/>
    <w:rsid w:val="00ED0B4D"/>
    <w:rsid w:val="00ED6CB5"/>
    <w:rsid w:val="00F00E0B"/>
    <w:rsid w:val="00F04469"/>
    <w:rsid w:val="00F17EE7"/>
    <w:rsid w:val="00F34A35"/>
    <w:rsid w:val="00F356BB"/>
    <w:rsid w:val="00F56919"/>
    <w:rsid w:val="00F70145"/>
    <w:rsid w:val="00F83DE6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9D49FC-D627-4E4F-BC4F-3BF4C76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Hyperlink">
    <w:name w:val="Hyperlink"/>
    <w:uiPriority w:val="99"/>
    <w:unhideWhenUsed/>
    <w:rsid w:val="00B11B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B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F2DD3-32F2-49FA-AEBC-475CF0FF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</TotalTime>
  <Pages>2</Pages>
  <Words>1885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Softserve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Vodennikova</dc:creator>
  <cp:lastModifiedBy>Vitalii Zavada</cp:lastModifiedBy>
  <cp:revision>4</cp:revision>
  <cp:lastPrinted>2010-08-19T13:50:00Z</cp:lastPrinted>
  <dcterms:created xsi:type="dcterms:W3CDTF">2016-01-06T11:18:00Z</dcterms:created>
  <dcterms:modified xsi:type="dcterms:W3CDTF">2018-02-15T09:53:00Z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