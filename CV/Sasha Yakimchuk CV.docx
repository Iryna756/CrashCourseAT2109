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Style w:val="a3"/>
        <w:tblW w:w="5428" w:type="pct"/>
        <w:tblInd w:w="-3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9"/>
        <w:gridCol w:w="1969"/>
        <w:gridCol w:w="1223"/>
        <w:gridCol w:w="150"/>
        <w:gridCol w:w="4610"/>
      </w:tblGrid>
      <w:tr w:rsidRPr="00BB72BF" w:rsidR="00BB72BF" w:rsidTr="3A9C5F8E" w14:paraId="1AD336E2" w14:textId="77777777">
        <w:trPr>
          <w:trHeight w:val="526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Pr="00BB72BF" w:rsidR="00910CBB" w:rsidP="3A9C5F8E" w:rsidRDefault="00255C41" w14:paraId="777D7A1B" w14:textId="7BACBF88">
            <w:pPr>
              <w:pStyle w:val="Name"/>
              <w:jc w:val="right"/>
              <w:rPr>
                <w:color w:val="auto"/>
                <w:lang w:val="ru"/>
              </w:rPr>
            </w:pPr>
            <w:proofErr w:type="spellStart"/>
            <w:r w:rsidRPr="3A9C5F8E" w:rsidR="3A9C5F8E">
              <w:rPr>
                <w:color w:val="auto"/>
                <w:lang w:val="ru"/>
              </w:rPr>
              <w:t>Якимчук</w:t>
            </w:r>
            <w:proofErr w:type="spellEnd"/>
            <w:r w:rsidRPr="3A9C5F8E" w:rsidR="3A9C5F8E">
              <w:rPr>
                <w:color w:val="auto"/>
                <w:lang w:val="ru"/>
              </w:rPr>
              <w:t xml:space="preserve"> Олександр</w:t>
            </w:r>
          </w:p>
        </w:tc>
      </w:tr>
      <w:tr w:rsidRPr="00BB72BF" w:rsidR="00BB72BF" w:rsidTr="3A9C5F8E" w14:paraId="760F2D44" w14:textId="77777777">
        <w:trPr>
          <w:trHeight w:val="598"/>
        </w:trPr>
        <w:tc>
          <w:tcPr>
            <w:tcW w:w="2081" w:type="pct"/>
            <w:gridSpan w:val="2"/>
            <w:shd w:val="clear" w:color="auto" w:fill="auto"/>
            <w:tcMar/>
            <w:vAlign w:val="bottom"/>
          </w:tcPr>
          <w:p w:rsidRPr="00BB72BF" w:rsidR="00910CBB" w:rsidP="00747486" w:rsidRDefault="00910CBB" w14:paraId="672A6659" w14:textId="77777777">
            <w:pPr>
              <w:pStyle w:val="PersonalInfo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2919" w:type="pct"/>
            <w:gridSpan w:val="3"/>
            <w:shd w:val="clear" w:color="auto" w:fill="auto"/>
            <w:tcMar/>
            <w:vAlign w:val="bottom"/>
          </w:tcPr>
          <w:p w:rsidRPr="00BB72BF" w:rsidR="00910CBB" w:rsidP="004E49F8" w:rsidRDefault="004E49F8" w14:paraId="09F9061A" w14:textId="77777777">
            <w:pPr>
              <w:pStyle w:val="PersonalInfoRight"/>
              <w:rPr>
                <w:rFonts w:ascii="Open Sans" w:hAnsi="Open Sans" w:cs="Open Sans"/>
                <w:sz w:val="22"/>
              </w:rPr>
            </w:pPr>
            <w:r w:rsidRPr="00BB72BF">
              <w:rPr>
                <w:sz w:val="22"/>
                <w:lang w:val="ru"/>
              </w:rPr>
              <w:t>Abiliton-PRO Младший инженер-программист</w:t>
            </w:r>
          </w:p>
        </w:tc>
      </w:tr>
      <w:tr w:rsidRPr="00BB72BF" w:rsidR="00BB72BF" w:rsidTr="3A9C5F8E" w14:paraId="0A37501D" w14:textId="77777777">
        <w:trPr>
          <w:trHeight w:val="219"/>
        </w:trPr>
        <w:tc>
          <w:tcPr>
            <w:tcW w:w="5000" w:type="pct"/>
            <w:gridSpan w:val="5"/>
            <w:tcBorders>
              <w:bottom w:val="single" w:color="D9D9D9" w:themeColor="background1" w:themeShade="D9" w:sz="4" w:space="0"/>
            </w:tcBorders>
            <w:shd w:val="clear" w:color="auto" w:fill="auto"/>
            <w:tcMar/>
            <w:vAlign w:val="bottom"/>
          </w:tcPr>
          <w:p w:rsidRPr="00BB72BF" w:rsidR="008935FA" w:rsidP="00325835" w:rsidRDefault="008935FA" w14:paraId="5DAB6C7B" w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Pr="00BB72BF" w:rsidR="00BB72BF" w:rsidTr="3A9C5F8E" w14:paraId="0786542C" w14:textId="77777777">
        <w:trPr>
          <w:trHeight w:val="598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8935FA" w:rsidP="3A9C5F8E" w:rsidRDefault="008935FA" w14:paraId="66AE0DE8" w14:textId="70457223">
            <w:pPr>
              <w:pStyle w:val="ContentHeading"/>
              <w:spacing w:before="120" w:after="240"/>
              <w:jc w:val="left"/>
              <w:rPr>
                <w:color w:val="auto"/>
                <w:lang w:val="ru"/>
              </w:rPr>
            </w:pPr>
            <w:r w:rsidRPr="3A9C5F8E" w:rsidR="3A9C5F8E">
              <w:rPr>
                <w:color w:val="auto"/>
                <w:lang w:val="ru"/>
              </w:rPr>
              <w:t>Про себе:</w:t>
            </w: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DC6618" w:rsidP="3A9C5F8E" w:rsidRDefault="00D50472" w14:paraId="6E721D8F" w14:textId="797543B4">
            <w:pPr>
              <w:spacing w:before="120"/>
              <w:jc w:val="both"/>
              <w:rPr>
                <w:sz w:val="20"/>
                <w:szCs w:val="20"/>
                <w:lang w:val="ru"/>
              </w:rPr>
            </w:pPr>
            <w:r w:rsidRPr="3A9C5F8E" w:rsidR="3A9C5F8E">
              <w:rPr>
                <w:sz w:val="20"/>
                <w:szCs w:val="20"/>
                <w:lang w:val="ru"/>
              </w:rPr>
              <w:t xml:space="preserve">Мене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звати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Олекcандр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,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мені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16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років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.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Ще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з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дитинства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хочу стати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спеціалістом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в IT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сфері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, але скажу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чесно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вчити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програмування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та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читати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на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різні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теми став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відносно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недавно.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Навичок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в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програмуванні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в мене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дуже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мало,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поверхнево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знаю синтаксис Python,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зовсім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трохи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HTML та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ще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різні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дрібниці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, але я хочу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навчитися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більше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і я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готовий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багато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і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наполегливо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працювати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як би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важко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не </w:t>
            </w:r>
            <w:r w:rsidRPr="3A9C5F8E" w:rsidR="3A9C5F8E">
              <w:rPr>
                <w:sz w:val="20"/>
                <w:szCs w:val="20"/>
                <w:lang w:val="ru"/>
              </w:rPr>
              <w:t>було.</w:t>
            </w:r>
          </w:p>
          <w:p w:rsidRPr="00BB72BF" w:rsidR="00DC6618" w:rsidP="3A9C5F8E" w:rsidRDefault="00D50472" w14:paraId="12D1FD78" w14:textId="4AED05A3">
            <w:pPr>
              <w:pStyle w:val="a"/>
              <w:spacing w:before="120"/>
              <w:jc w:val="both"/>
              <w:rPr>
                <w:sz w:val="20"/>
                <w:szCs w:val="20"/>
                <w:lang w:val="ru"/>
              </w:rPr>
            </w:pPr>
            <w:r w:rsidRPr="3A9C5F8E" w:rsidR="3A9C5F8E">
              <w:rPr>
                <w:sz w:val="20"/>
                <w:szCs w:val="20"/>
                <w:lang w:val="ru"/>
              </w:rPr>
              <w:t xml:space="preserve">Я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дуже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радий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що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ви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прийняли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мене на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курси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і я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зроблю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все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щоб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показати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по </w:t>
            </w:r>
            <w:proofErr w:type="spellStart"/>
            <w:r w:rsidRPr="3A9C5F8E" w:rsidR="3A9C5F8E">
              <w:rPr>
                <w:sz w:val="20"/>
                <w:szCs w:val="20"/>
                <w:lang w:val="ru"/>
              </w:rPr>
              <w:t>завершенню</w:t>
            </w:r>
            <w:proofErr w:type="spellEnd"/>
            <w:r w:rsidRPr="3A9C5F8E" w:rsidR="3A9C5F8E">
              <w:rPr>
                <w:sz w:val="20"/>
                <w:szCs w:val="20"/>
                <w:lang w:val="ru"/>
              </w:rPr>
              <w:t xml:space="preserve"> хороший результат</w:t>
            </w:r>
          </w:p>
        </w:tc>
      </w:tr>
      <w:tr w:rsidRPr="00BB72BF" w:rsidR="00BB72BF" w:rsidTr="3A9C5F8E" w14:paraId="02EB378F" w14:textId="77777777">
        <w:trPr>
          <w:trHeight w:val="216"/>
        </w:trPr>
        <w:tc>
          <w:tcPr>
            <w:tcW w:w="5000" w:type="pct"/>
            <w:gridSpan w:val="5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910CBB" w:rsidP="00325835" w:rsidRDefault="00910CBB" w14:paraId="6A05A809" w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Pr="00BB72BF" w:rsidR="00BB72BF" w:rsidTr="3A9C5F8E" w14:paraId="6AD4872F" w14:textId="77777777">
        <w:trPr>
          <w:trHeight w:val="729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1E5C69" w:rsidP="009933F6" w:rsidRDefault="008935FA" w14:paraId="228A8E83" w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color w:val="auto"/>
                <w:lang w:val="ru"/>
              </w:rPr>
              <w:t>Навыки</w:t>
            </w:r>
          </w:p>
        </w:tc>
        <w:tc>
          <w:tcPr>
            <w:tcW w:w="1589" w:type="pct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2C4A2D" w:rsidP="000F1844" w:rsidRDefault="002C4A2D" w14:paraId="6980ADE7" w14:textId="7777777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lang w:val="ru"/>
              </w:rPr>
              <w:t>Языки программирования/ Технологии</w:t>
            </w:r>
          </w:p>
          <w:p w:rsidRPr="00BB72BF" w:rsidR="005F2259" w:rsidP="3A9C5F8E" w:rsidRDefault="004E3028" w14:paraId="5B6AE878" w14:textId="6BB5E72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  <w:lang w:val="ru"/>
              </w:rPr>
            </w:pPr>
            <w:r w:rsidRPr="3A9C5F8E" w:rsidR="3A9C5F8E">
              <w:rPr>
                <w:sz w:val="20"/>
                <w:szCs w:val="20"/>
                <w:lang w:val="ru"/>
              </w:rPr>
              <w:t>Python</w:t>
            </w:r>
          </w:p>
        </w:tc>
        <w:tc>
          <w:tcPr>
            <w:tcW w:w="2310" w:type="pct"/>
            <w:gridSpan w:val="2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7947BA" w:rsidP="3A9C5F8E" w:rsidRDefault="007947BA" w14:paraId="7A18239B" w14:textId="1760AE4F">
            <w:pPr>
              <w:pStyle w:val="BulletedList"/>
              <w:numPr>
                <w:numId w:val="0"/>
              </w:numPr>
              <w:tabs>
                <w:tab w:val="left" w:leader="none" w:pos="3337"/>
              </w:tabs>
              <w:spacing w:before="120" w:after="120"/>
              <w:ind/>
              <w:rPr>
                <w:lang w:val="ru"/>
              </w:rPr>
            </w:pPr>
          </w:p>
        </w:tc>
      </w:tr>
      <w:tr w:rsidRPr="00BB72BF" w:rsidR="00BB72BF" w:rsidTr="3A9C5F8E" w14:paraId="083CA646" w14:textId="77777777">
        <w:trPr>
          <w:trHeight w:val="729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380FBE" w:rsidP="009C3FC0" w:rsidRDefault="00380FBE" w14:paraId="5A39BBE3" w14:textId="77777777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589" w:type="pct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380FBE" w:rsidP="009C3FC0" w:rsidRDefault="00380FBE" w14:paraId="5540E2E4" w14:textId="7777777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lang w:val="ru"/>
              </w:rPr>
              <w:t>Операционные системы</w:t>
            </w:r>
          </w:p>
          <w:p w:rsidRPr="00BB72BF" w:rsidR="00380FBE" w:rsidP="3A9C5F8E" w:rsidRDefault="00AA3D35" w14:paraId="782B30CA" w14:textId="4DC5658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3A9C5F8E" w:rsidR="3A9C5F8E">
              <w:rPr>
                <w:sz w:val="20"/>
                <w:szCs w:val="20"/>
                <w:lang w:val="ru"/>
              </w:rPr>
              <w:t>Microsoft Windows 10</w:t>
            </w:r>
          </w:p>
        </w:tc>
        <w:tc>
          <w:tcPr>
            <w:tcW w:w="2310" w:type="pct"/>
            <w:gridSpan w:val="2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380FBE" w:rsidP="3A9C5F8E" w:rsidRDefault="00380FBE" w14:paraId="07A62A7E" w14:textId="074DE10B">
            <w:pPr>
              <w:pStyle w:val="BulletedList"/>
              <w:numPr>
                <w:numId w:val="0"/>
              </w:numPr>
              <w:tabs>
                <w:tab w:val="left" w:leader="none" w:pos="3337"/>
              </w:tabs>
              <w:spacing w:before="120" w:after="120"/>
              <w:ind/>
              <w:rPr>
                <w:lang w:val="ru"/>
              </w:rPr>
            </w:pPr>
          </w:p>
        </w:tc>
      </w:tr>
      <w:tr w:rsidRPr="00BB72BF" w:rsidR="00BB72BF" w:rsidTr="3A9C5F8E" w14:paraId="41C8F396" w14:textId="77777777"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910CBB" w:rsidP="00325835" w:rsidRDefault="00910CBB" w14:paraId="72A3D3EC" w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910CBB" w:rsidP="00581B31" w:rsidRDefault="00910CBB" w14:paraId="0D0B940D" w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Pr="00BB72BF" w:rsidR="00BB72BF" w:rsidTr="3A9C5F8E" w14:paraId="4876B999" w14:textId="77777777">
        <w:tc>
          <w:tcPr>
            <w:tcW w:w="1101" w:type="pct"/>
            <w:tcBorders>
              <w:top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9B3F08" w:rsidP="00EA7E7E" w:rsidRDefault="00931820" w14:paraId="11DB0180" w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color w:val="auto"/>
                <w:lang w:val="ru"/>
              </w:rPr>
              <w:t>Опыт</w:t>
            </w: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</w:tcBorders>
            <w:tcMar/>
          </w:tcPr>
          <w:p w:rsidRPr="00BB72BF" w:rsidR="00160C29" w:rsidP="007B6E2A" w:rsidRDefault="00160C29" w14:paraId="0E27B00A" w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Pr="00BB72BF" w:rsidR="00BB72BF" w:rsidTr="3A9C5F8E" w14:paraId="0A7377FB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8A7819" w:rsidRDefault="000F4643" w14:paraId="60061E4C" w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BB72BF" w:rsidR="000F4643" w:rsidP="3A9C5F8E" w:rsidRDefault="00255C41" w14:paraId="68FEC9B3" w14:textId="50508F20">
            <w:pPr>
              <w:pStyle w:val="BulletedList"/>
              <w:numPr>
                <w:numId w:val="0"/>
              </w:numPr>
              <w:rPr>
                <w:b w:val="1"/>
                <w:bCs w:val="1"/>
                <w:lang w:val="ru"/>
              </w:rPr>
            </w:pPr>
            <w:proofErr w:type="spellStart"/>
            <w:r w:rsidRPr="3A9C5F8E" w:rsidR="3A9C5F8E">
              <w:rPr>
                <w:b w:val="1"/>
                <w:bCs w:val="1"/>
                <w:lang w:val="ru"/>
              </w:rPr>
              <w:t>Поки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що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ніде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не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працюав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,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займаюсь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навчанням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та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здобуттям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нових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навичок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в </w:t>
            </w:r>
            <w:proofErr w:type="spellStart"/>
            <w:r w:rsidRPr="3A9C5F8E" w:rsidR="3A9C5F8E">
              <w:rPr>
                <w:b w:val="1"/>
                <w:bCs w:val="1"/>
                <w:lang w:val="ru"/>
              </w:rPr>
              <w:t>сфері</w:t>
            </w:r>
            <w:proofErr w:type="spellEnd"/>
            <w:r w:rsidRPr="3A9C5F8E" w:rsidR="3A9C5F8E">
              <w:rPr>
                <w:b w:val="1"/>
                <w:bCs w:val="1"/>
                <w:lang w:val="ru"/>
              </w:rPr>
              <w:t xml:space="preserve"> IT</w:t>
            </w:r>
          </w:p>
        </w:tc>
      </w:tr>
      <w:tr w:rsidRPr="00BB72BF" w:rsidR="00BB72BF" w:rsidTr="3A9C5F8E" w14:paraId="4D54DAAC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8A7819" w14:paraId="31E3D8BF" w14:textId="3BD33969">
            <w:pPr>
              <w:pStyle w:val="ContentBodyBold"/>
              <w:ind w:left="-115"/>
              <w:jc w:val="right"/>
              <w:rPr>
                <w:b w:val="0"/>
                <w:bCs w:val="0"/>
                <w:color w:val="auto"/>
                <w:sz w:val="22"/>
                <w:szCs w:val="22"/>
                <w:lang w:val="ru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F56919" w:rsidP="3A9C5F8E" w:rsidRDefault="00255C41" w14:paraId="0DA8A089" w14:textId="5AC33009">
            <w:pPr>
              <w:rPr>
                <w:sz w:val="20"/>
                <w:szCs w:val="20"/>
                <w:lang w:val="ru"/>
              </w:rPr>
            </w:pPr>
          </w:p>
        </w:tc>
      </w:tr>
      <w:tr w:rsidRPr="00BB72BF" w:rsidR="00BB72BF" w:rsidTr="3A9C5F8E" w14:paraId="12F0F6AC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0F4643" w14:paraId="40975B87" w14:textId="449FDCFF">
            <w:pPr>
              <w:pStyle w:val="ContentBodyBold"/>
              <w:ind w:left="-115"/>
              <w:jc w:val="right"/>
              <w:rPr>
                <w:b w:val="0"/>
                <w:bCs w:val="0"/>
                <w:color w:val="auto"/>
                <w:sz w:val="22"/>
                <w:szCs w:val="22"/>
                <w:lang w:val="ru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9E004B" w14:paraId="7282DF37" w14:textId="672B9F03">
            <w:pPr>
              <w:pStyle w:val="BulletedList"/>
              <w:numPr>
                <w:numId w:val="0"/>
              </w:numPr>
              <w:jc w:val="both"/>
              <w:rPr>
                <w:sz w:val="20"/>
                <w:szCs w:val="20"/>
                <w:lang w:val="ru"/>
              </w:rPr>
            </w:pPr>
          </w:p>
        </w:tc>
      </w:tr>
      <w:tr w:rsidRPr="00BB72BF" w:rsidR="00BB72BF" w:rsidTr="3A9C5F8E" w14:paraId="16E246ED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0F4643" w14:paraId="38C6F7C0" w14:textId="521ED401">
            <w:pPr>
              <w:pStyle w:val="ContentBodyBold"/>
              <w:jc w:val="right"/>
              <w:rPr>
                <w:b w:val="0"/>
                <w:bCs w:val="0"/>
                <w:color w:val="auto"/>
                <w:sz w:val="22"/>
                <w:szCs w:val="22"/>
                <w:lang w:val="ru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3A9C5F8E" w:rsidRDefault="009E004B" w14:paraId="5BB2FCA8" w14:textId="73527EC9">
            <w:pPr>
              <w:pStyle w:val="BulletedList"/>
              <w:numPr>
                <w:numId w:val="0"/>
              </w:numPr>
              <w:jc w:val="both"/>
              <w:rPr>
                <w:sz w:val="20"/>
                <w:szCs w:val="20"/>
                <w:lang w:val="ru"/>
              </w:rPr>
            </w:pPr>
          </w:p>
        </w:tc>
      </w:tr>
      <w:tr w:rsidRPr="00BB72BF" w:rsidR="00BB72BF" w:rsidTr="3A9C5F8E" w14:paraId="5B59B500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AD7D85" w14:paraId="31D59A5A" w14:textId="6FAE6E47">
            <w:pPr>
              <w:pStyle w:val="ContentBodyBold"/>
              <w:jc w:val="right"/>
              <w:rPr>
                <w:b w:val="0"/>
                <w:bCs w:val="0"/>
                <w:color w:val="auto"/>
                <w:sz w:val="22"/>
                <w:szCs w:val="22"/>
                <w:lang w:val="ru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3A9C5F8E" w:rsidRDefault="009E004B" w14:paraId="6E33D95D" w14:textId="75146FE5">
            <w:pPr>
              <w:pStyle w:val="BulletedList"/>
              <w:numPr>
                <w:numId w:val="0"/>
              </w:numPr>
              <w:jc w:val="both"/>
              <w:rPr>
                <w:sz w:val="20"/>
                <w:szCs w:val="20"/>
                <w:lang w:val="ru"/>
              </w:rPr>
            </w:pPr>
          </w:p>
        </w:tc>
      </w:tr>
      <w:tr w:rsidRPr="00BB72BF" w:rsidR="00BB72BF" w:rsidTr="3A9C5F8E" w14:paraId="57F5D305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0F4643" w14:paraId="4D199443" w14:textId="0AAB4D92">
            <w:pPr>
              <w:pStyle w:val="ContentBodyBold"/>
              <w:jc w:val="right"/>
              <w:rPr>
                <w:b w:val="0"/>
                <w:bCs w:val="0"/>
                <w:color w:val="auto"/>
                <w:sz w:val="22"/>
                <w:szCs w:val="22"/>
                <w:lang w:val="ru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3A9C5F8E" w:rsidRDefault="00255C41" w14:paraId="3A45A4CF" w14:textId="1287B4D3">
            <w:pPr>
              <w:pStyle w:val="BulletedList"/>
              <w:numPr>
                <w:numId w:val="0"/>
              </w:numPr>
              <w:ind w:left="0"/>
              <w:contextualSpacing w:val="0"/>
              <w:jc w:val="both"/>
              <w:rPr>
                <w:sz w:val="20"/>
                <w:szCs w:val="20"/>
                <w:lang w:val="ru"/>
              </w:rPr>
            </w:pPr>
          </w:p>
        </w:tc>
      </w:tr>
      <w:tr w:rsidRPr="00BB72BF" w:rsidR="00BB72BF" w:rsidTr="3A9C5F8E" w14:paraId="3DEE5CDE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0F4643" w14:paraId="62B362D4" w14:textId="5D7B4255">
            <w:pPr>
              <w:pStyle w:val="ContentBodyBold"/>
              <w:jc w:val="right"/>
              <w:rPr>
                <w:b w:val="0"/>
                <w:bCs w:val="0"/>
                <w:color w:val="auto"/>
                <w:sz w:val="22"/>
                <w:szCs w:val="22"/>
                <w:lang w:val="ru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3A9C5F8E" w:rsidRDefault="00255C41" w14:paraId="34ADC316" w14:textId="212AB9EA">
            <w:pPr>
              <w:pStyle w:val="BulletedList"/>
              <w:numPr>
                <w:numId w:val="0"/>
              </w:numPr>
              <w:jc w:val="both"/>
              <w:rPr>
                <w:sz w:val="20"/>
                <w:szCs w:val="20"/>
                <w:lang w:val="ru"/>
              </w:rPr>
            </w:pPr>
          </w:p>
        </w:tc>
      </w:tr>
      <w:tr w:rsidRPr="00BB72BF" w:rsidR="00BB72BF" w:rsidTr="3A9C5F8E" w14:paraId="4988C95C" w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3A9C5F8E" w:rsidRDefault="000F4643" w14:paraId="5610D9F3" w14:textId="7927E358">
            <w:pPr>
              <w:pStyle w:val="ContentBodyBold"/>
              <w:jc w:val="right"/>
              <w:rPr>
                <w:b w:val="0"/>
                <w:bCs w:val="0"/>
                <w:color w:val="auto"/>
                <w:sz w:val="22"/>
                <w:szCs w:val="22"/>
                <w:lang w:val="ru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3A9C5F8E" w:rsidRDefault="00255C41" w14:paraId="08B0EB8F" w14:textId="15E660B8">
            <w:pPr>
              <w:pStyle w:val="BulletedList"/>
              <w:numPr>
                <w:numId w:val="0"/>
              </w:numPr>
              <w:ind w:left="0"/>
              <w:jc w:val="both"/>
              <w:rPr>
                <w:sz w:val="20"/>
                <w:szCs w:val="20"/>
                <w:lang w:val="ru"/>
              </w:rPr>
            </w:pPr>
          </w:p>
        </w:tc>
      </w:tr>
      <w:tr w:rsidRPr="00BB72BF" w:rsidR="00BB72BF" w:rsidTr="3A9C5F8E" w14:paraId="44EAFD9C" w14:textId="77777777">
        <w:tc>
          <w:tcPr>
            <w:tcW w:w="1101" w:type="pct"/>
            <w:tcBorders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7B0F8B" w:rsidP="00ED0B4D" w:rsidRDefault="007B0F8B" w14:paraId="4B94D5A5" w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7B0F8B" w:rsidP="000701F1" w:rsidRDefault="007B0F8B" w14:paraId="3DEEC669" w14:textId="7777777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 w:rsidRPr="00BB72BF" w:rsidR="00BB72BF" w:rsidTr="3A9C5F8E" w14:paraId="3656B9AB" w14:textId="77777777">
        <w:trPr>
          <w:trHeight w:val="56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B541BD" w:rsidP="000701F1" w:rsidRDefault="00B541BD" w14:paraId="45FB0818" w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7B6E2A" w:rsidP="00255C41" w:rsidRDefault="007B6E2A" w14:paraId="049F31CB" w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Pr="00BB72BF" w:rsidR="00BB72BF" w:rsidTr="3A9C5F8E" w14:paraId="4F9BD91E" w14:textId="77777777">
        <w:tc>
          <w:tcPr>
            <w:tcW w:w="1101" w:type="pct"/>
            <w:vMerge w:val="restar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544630" w:rsidP="3A9C5F8E" w:rsidRDefault="00544630" w14:paraId="2016CD2E" w14:textId="1C546261">
            <w:pPr>
              <w:pStyle w:val="ContentHeading"/>
              <w:spacing w:before="120" w:after="240"/>
              <w:jc w:val="left"/>
              <w:rPr>
                <w:color w:val="auto"/>
                <w:lang w:val="ru"/>
              </w:rPr>
            </w:pPr>
            <w:r w:rsidRPr="3A9C5F8E" w:rsidR="3A9C5F8E">
              <w:rPr>
                <w:color w:val="auto"/>
                <w:lang w:val="ru"/>
              </w:rPr>
              <w:t>Контакты</w:t>
            </w:r>
          </w:p>
        </w:tc>
        <w:tc>
          <w:tcPr>
            <w:tcW w:w="1685" w:type="pct"/>
            <w:gridSpan w:val="3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</w:tcBorders>
            <w:tcMar/>
            <w:vAlign w:val="center"/>
          </w:tcPr>
          <w:p w:rsidRPr="00BB72BF" w:rsidR="00A77BF6" w:rsidP="3A9C5F8E" w:rsidRDefault="00A77BF6" w14:paraId="07B35B62" w14:textId="0C502478">
            <w:pPr>
              <w:rPr>
                <w:b w:val="1"/>
                <w:bCs w:val="1"/>
                <w:sz w:val="20"/>
                <w:szCs w:val="20"/>
                <w:lang w:val="ru"/>
              </w:rPr>
            </w:pPr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+380950919207</w:t>
            </w:r>
          </w:p>
        </w:tc>
        <w:tc>
          <w:tcPr>
            <w:tcW w:w="2214" w:type="pct"/>
            <w:tcBorders>
              <w:top w:val="single" w:color="D9D9D9" w:themeColor="background1" w:themeShade="D9" w:sz="4" w:space="0"/>
            </w:tcBorders>
            <w:tcMar/>
            <w:vAlign w:val="center"/>
          </w:tcPr>
          <w:p w:rsidRPr="00BB72BF" w:rsidR="00544630" w:rsidP="0004356F" w:rsidRDefault="00B11B7B" w14:paraId="53128261" w14:noSpellErr="1" w14:textId="473C5A8D">
            <w:pPr>
              <w:jc w:val="center"/>
            </w:pPr>
          </w:p>
        </w:tc>
      </w:tr>
      <w:tr w:rsidRPr="00BB72BF" w:rsidR="00BB72BF" w:rsidTr="3A9C5F8E" w14:paraId="5A3234BC" w14:textId="77777777">
        <w:tc>
          <w:tcPr>
            <w:tcW w:w="1101" w:type="pct"/>
            <w:vMerge/>
            <w:tcBorders/>
            <w:tcMar/>
          </w:tcPr>
          <w:p w:rsidRPr="00BB72BF" w:rsidR="00574C0C" w:rsidP="00AA50D6" w:rsidRDefault="00574C0C" w14:paraId="62486C05" w14:textId="77777777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685" w:type="pct"/>
            <w:gridSpan w:val="3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</w:tcBorders>
            <w:tcMar/>
            <w:vAlign w:val="center"/>
          </w:tcPr>
          <w:p w:rsidRPr="00BB72BF" w:rsidR="00A77BF6" w:rsidP="3A9C5F8E" w:rsidRDefault="00A77BF6" w14:paraId="5C081274" w14:textId="5F669D12">
            <w:pPr>
              <w:rPr>
                <w:b w:val="1"/>
                <w:bCs w:val="1"/>
                <w:sz w:val="20"/>
                <w:szCs w:val="20"/>
                <w:lang w:val="ru"/>
              </w:rPr>
            </w:pPr>
            <w:hyperlink r:id="R854fc939c7254063">
              <w:r w:rsidRPr="3A9C5F8E" w:rsidR="3A9C5F8E">
                <w:rPr>
                  <w:rStyle w:val="ac"/>
                  <w:b w:val="1"/>
                  <w:bCs w:val="1"/>
                  <w:sz w:val="20"/>
                  <w:szCs w:val="20"/>
                  <w:lang w:val="ru"/>
                </w:rPr>
                <w:t>sashayacimchuk1000@gmail.com</w:t>
              </w:r>
            </w:hyperlink>
          </w:p>
          <w:p w:rsidRPr="00BB72BF" w:rsidR="00A77BF6" w:rsidP="3A9C5F8E" w:rsidRDefault="00A77BF6" w14:paraId="1C8F7DEE" w14:textId="03549550">
            <w:pPr>
              <w:pStyle w:val="a"/>
              <w:rPr>
                <w:b w:val="1"/>
                <w:bCs w:val="1"/>
                <w:sz w:val="20"/>
                <w:szCs w:val="20"/>
                <w:lang w:val="ru"/>
              </w:rPr>
            </w:pPr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Kryliv</w:t>
            </w:r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, Ukraine </w:t>
            </w:r>
          </w:p>
        </w:tc>
        <w:tc>
          <w:tcPr>
            <w:tcW w:w="2214" w:type="pct"/>
            <w:tcBorders>
              <w:top w:val="single" w:color="D9D9D9" w:themeColor="background1" w:themeShade="D9" w:sz="4" w:space="0"/>
            </w:tcBorders>
            <w:tcMar/>
            <w:vAlign w:val="center"/>
          </w:tcPr>
          <w:p w:rsidRPr="00BB72BF" w:rsidR="00574C0C" w:rsidP="0004356F" w:rsidRDefault="00B11B7B" w14:paraId="4101652C" w14:noSpellErr="1" w14:textId="1E11FFD0">
            <w:pPr>
              <w:jc w:val="center"/>
            </w:pPr>
          </w:p>
        </w:tc>
      </w:tr>
      <w:tr w:rsidRPr="00BB72BF" w:rsidR="00BB72BF" w:rsidTr="3A9C5F8E" w14:paraId="4B99056E" w14:textId="77777777"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4E3028" w:rsidP="00581B31" w:rsidRDefault="004E3028" w14:paraId="1299C43A" w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B541BD" w:rsidP="00325835" w:rsidRDefault="00B541BD" w14:paraId="4DDBEF00" w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Pr="00BB72BF" w:rsidR="00BB72BF" w:rsidTr="3A9C5F8E" w14:paraId="45A58F75" w14:textId="77777777"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4E3028" w:rsidP="009933F6" w:rsidRDefault="00735394" w14:paraId="415CDE94" w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color w:val="auto"/>
                <w:lang w:val="ru"/>
              </w:rPr>
              <w:t>Образование</w:t>
            </w: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911F97" w:rsidP="3A9C5F8E" w:rsidRDefault="00911F97" w14:paraId="239DF873" w14:textId="636CAC41">
            <w:pPr>
              <w:rPr>
                <w:b w:val="1"/>
                <w:bCs w:val="1"/>
                <w:sz w:val="20"/>
                <w:szCs w:val="20"/>
                <w:lang w:val="ru"/>
              </w:rPr>
            </w:pPr>
            <w:proofErr w:type="spellStart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Здобув</w:t>
            </w:r>
            <w:proofErr w:type="spellEnd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базову</w:t>
            </w:r>
            <w:proofErr w:type="spellEnd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середню</w:t>
            </w:r>
            <w:proofErr w:type="spellEnd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освіту</w:t>
            </w:r>
            <w:proofErr w:type="spellEnd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 в </w:t>
            </w:r>
            <w:proofErr w:type="spellStart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Крилівській</w:t>
            </w:r>
            <w:proofErr w:type="spellEnd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Загальноосвітній</w:t>
            </w:r>
            <w:proofErr w:type="spellEnd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 </w:t>
            </w:r>
            <w:proofErr w:type="spellStart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>школі</w:t>
            </w:r>
            <w:proofErr w:type="spellEnd"/>
            <w:r w:rsidRPr="3A9C5F8E" w:rsidR="3A9C5F8E">
              <w:rPr>
                <w:b w:val="1"/>
                <w:bCs w:val="1"/>
                <w:sz w:val="20"/>
                <w:szCs w:val="20"/>
                <w:lang w:val="ru"/>
              </w:rPr>
              <w:t xml:space="preserve"> 1-3 ступенів</w:t>
            </w:r>
          </w:p>
        </w:tc>
      </w:tr>
    </w:tbl>
    <w:p w:rsidRPr="00BB72BF" w:rsidR="00910CBB" w:rsidP="00024E30" w:rsidRDefault="00910CBB" w14:paraId="3461D779" w14:textId="77777777">
      <w:pPr>
        <w:rPr>
          <w:rFonts w:ascii="Open Sans" w:hAnsi="Open Sans" w:cs="Open Sans"/>
        </w:rPr>
      </w:pPr>
    </w:p>
    <w:sectPr w:rsidRPr="00BB72BF" w:rsidR="00910CBB" w:rsidSect="009D28D7">
      <w:headerReference w:type="default" r:id="rId13"/>
      <w:footerReference w:type="default" r:id="rId14"/>
      <w:headerReference w:type="first" r:id="rId15"/>
      <w:pgSz w:w="12240" w:h="15840" w:orient="portrait" w:code="1"/>
      <w:pgMar w:top="1440" w:right="1440" w:bottom="720" w:left="1440" w:header="720" w:footer="450" w:gutter="0"/>
      <w:pgBorders w:offsetFrom="page">
        <w:top w:val="single" w:color="D9D9D9" w:themeColor="background1" w:themeShade="D9" w:sz="4" w:space="24"/>
        <w:left w:val="single" w:color="D9D9D9" w:themeColor="background1" w:themeShade="D9" w:sz="4" w:space="24"/>
        <w:bottom w:val="single" w:color="D9D9D9" w:themeColor="background1" w:themeShade="D9" w:sz="4" w:space="24"/>
        <w:right w:val="single" w:color="D9D9D9" w:themeColor="background1" w:themeShade="D9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AE5" w:rsidRDefault="009B4AE5" w14:paraId="0FB78278" w14:textId="77777777">
      <w:pPr>
        <w:spacing w:after="0" w:line="240" w:lineRule="auto"/>
      </w:pPr>
      <w:r>
        <w:rPr>
          <w:lang w:val="ru"/>
        </w:rPr>
        <w:separator/>
      </w:r>
    </w:p>
  </w:endnote>
  <w:endnote w:type="continuationSeparator" w:id="0">
    <w:p w:rsidR="009B4AE5" w:rsidRDefault="009B4AE5" w14:paraId="1FC39945" w14:textId="77777777">
      <w:pPr>
        <w:spacing w:after="0" w:line="240" w:lineRule="auto"/>
      </w:pPr>
      <w:r>
        <w:rPr>
          <w:lang w:val="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4D52D9" w14:paraId="2903CBC8" w14:textId="77777777">
        <w:pPr>
          <w:pStyle w:val="a6"/>
          <w:jc w:val="right"/>
        </w:pPr>
        <w:r w:rsidRPr="009D28D7">
          <w:rPr>
            <w:color w:val="808080" w:themeColor="background1" w:themeShade="80"/>
            <w:lang w:val="ru"/>
          </w:rPr>
          <w:fldChar w:fldCharType="begin"/>
        </w:r>
        <w:r w:rsidRPr="009D28D7" w:rsidR="009D28D7">
          <w:rPr>
            <w:color w:val="808080" w:themeColor="background1" w:themeShade="80"/>
            <w:lang w:val="ru"/>
          </w:rPr>
          <w:instrText xml:space="preserve"> PAGE   \* MERGEFORMAT </w:instrText>
        </w:r>
        <w:r w:rsidRPr="009D28D7">
          <w:rPr>
            <w:color w:val="808080" w:themeColor="background1" w:themeShade="80"/>
            <w:lang w:val="ru"/>
          </w:rPr>
          <w:fldChar w:fldCharType="separate"/>
        </w:r>
        <w:r w:rsidR="00BB72BF">
          <w:rPr>
            <w:noProof/>
            <w:color w:val="808080" w:themeColor="background1" w:themeShade="80"/>
            <w:lang w:val="ru"/>
          </w:rPr>
          <w:t>2</w:t>
        </w:r>
        <w:r w:rsidRPr="009D28D7">
          <w:rPr>
            <w:color w:val="808080" w:themeColor="background1" w:themeShade="80"/>
            <w:lang w:val="ru"/>
          </w:rPr>
          <w:fldChar w:fldCharType="end"/>
        </w:r>
      </w:p>
    </w:sdtContent>
  </w:sdt>
  <w:p w:rsidR="009D28D7" w:rsidP="009D28D7" w:rsidRDefault="009D28D7" w14:paraId="62EBF3C5" w14:textId="7777777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AE5" w:rsidRDefault="009B4AE5" w14:paraId="0562CB0E" w14:textId="77777777">
      <w:pPr>
        <w:spacing w:after="0" w:line="240" w:lineRule="auto"/>
      </w:pPr>
      <w:r>
        <w:rPr>
          <w:lang w:val="ru"/>
        </w:rPr>
        <w:separator/>
      </w:r>
    </w:p>
  </w:footnote>
  <w:footnote w:type="continuationSeparator" w:id="0">
    <w:p w:rsidR="009B4AE5" w:rsidRDefault="009B4AE5" w14:paraId="34CE0A41" w14:textId="77777777">
      <w:pPr>
        <w:spacing w:after="0" w:line="240" w:lineRule="auto"/>
      </w:pPr>
      <w:r>
        <w:rPr>
          <w:lang w:val="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EC5" w:rsidP="00624B86" w:rsidRDefault="00255C41" w14:paraId="607B36C6" w14:textId="77777777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  <w:lang w:val="ru"/>
      </w:rPr>
      <w:t>Имя здесь</w:t>
    </w:r>
  </w:p>
  <w:p w:rsidRPr="003D3EC5" w:rsidR="003D3EC5" w:rsidP="004E49F8" w:rsidRDefault="004E49F8" w14:paraId="77BD53CE" w14:textId="77777777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 w:rsidRPr="004E49F8">
      <w:rPr>
        <w:color w:val="A6A6A6" w:themeColor="background1" w:themeShade="A6"/>
        <w:sz w:val="20"/>
        <w:szCs w:val="20"/>
        <w:lang w:val="ru"/>
      </w:rPr>
      <w:t>Abiliton-PRO Младший инженер-программист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5F75" w:rsidRDefault="00BB72BF" w14:paraId="3CF2D8B6" w14:textId="77777777">
    <w:pPr>
      <w:pStyle w:val="a4"/>
    </w:pPr>
    <w:r w:rsidRPr="00DF4EEA">
      <w:rPr>
        <w:noProof/>
        <w:lang w:val="ru"/>
      </w:rPr>
      <w:drawing>
        <wp:inline distT="0" distB="0" distL="0" distR="0" wp14:anchorId="6B1BE677" wp14:editId="286555DF">
          <wp:extent cx="1857375" cy="342900"/>
          <wp:effectExtent l="0" t="0" r="0" b="0"/>
          <wp:docPr id="20" name="Picture 2" descr="Изображение, содержащее помещение&#10;&#10;Описание сгенерировано с высокой степенью достоверност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hint="default" w:ascii="Wingdings" w:hAnsi="Wingdings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98"/>
    <w:rsid w:val="000003D2"/>
    <w:rsid w:val="0000687B"/>
    <w:rsid w:val="00024E30"/>
    <w:rsid w:val="0004356F"/>
    <w:rsid w:val="00050943"/>
    <w:rsid w:val="00055469"/>
    <w:rsid w:val="00060E85"/>
    <w:rsid w:val="000619CB"/>
    <w:rsid w:val="00075F75"/>
    <w:rsid w:val="00091DC5"/>
    <w:rsid w:val="000F1844"/>
    <w:rsid w:val="000F4643"/>
    <w:rsid w:val="0014166B"/>
    <w:rsid w:val="001524A8"/>
    <w:rsid w:val="00160C29"/>
    <w:rsid w:val="001738A5"/>
    <w:rsid w:val="001B3F27"/>
    <w:rsid w:val="001D31AD"/>
    <w:rsid w:val="001E5C69"/>
    <w:rsid w:val="00205575"/>
    <w:rsid w:val="00206987"/>
    <w:rsid w:val="00226A0E"/>
    <w:rsid w:val="00255C41"/>
    <w:rsid w:val="0025648A"/>
    <w:rsid w:val="00265344"/>
    <w:rsid w:val="00277112"/>
    <w:rsid w:val="0029788B"/>
    <w:rsid w:val="002A7C28"/>
    <w:rsid w:val="002B68D6"/>
    <w:rsid w:val="002C4A2D"/>
    <w:rsid w:val="002C597E"/>
    <w:rsid w:val="002F51C9"/>
    <w:rsid w:val="003044D9"/>
    <w:rsid w:val="00325835"/>
    <w:rsid w:val="003744C8"/>
    <w:rsid w:val="00374D9E"/>
    <w:rsid w:val="00380FBE"/>
    <w:rsid w:val="00382705"/>
    <w:rsid w:val="00391DE5"/>
    <w:rsid w:val="00393550"/>
    <w:rsid w:val="003A456B"/>
    <w:rsid w:val="003D3EC5"/>
    <w:rsid w:val="003F3D17"/>
    <w:rsid w:val="00407922"/>
    <w:rsid w:val="00411873"/>
    <w:rsid w:val="00432CF4"/>
    <w:rsid w:val="004513B2"/>
    <w:rsid w:val="00454343"/>
    <w:rsid w:val="00483B9C"/>
    <w:rsid w:val="004D52D9"/>
    <w:rsid w:val="004E3028"/>
    <w:rsid w:val="004E49F8"/>
    <w:rsid w:val="0051269A"/>
    <w:rsid w:val="00544630"/>
    <w:rsid w:val="005731A7"/>
    <w:rsid w:val="00574C0C"/>
    <w:rsid w:val="005755EB"/>
    <w:rsid w:val="00581B31"/>
    <w:rsid w:val="005B4D9F"/>
    <w:rsid w:val="005F2259"/>
    <w:rsid w:val="005F52A2"/>
    <w:rsid w:val="00604307"/>
    <w:rsid w:val="00624B86"/>
    <w:rsid w:val="00647056"/>
    <w:rsid w:val="00664763"/>
    <w:rsid w:val="006715D9"/>
    <w:rsid w:val="006856C9"/>
    <w:rsid w:val="00685C27"/>
    <w:rsid w:val="00695418"/>
    <w:rsid w:val="006A1527"/>
    <w:rsid w:val="006A2E83"/>
    <w:rsid w:val="006C6564"/>
    <w:rsid w:val="006C7E91"/>
    <w:rsid w:val="006D17F3"/>
    <w:rsid w:val="006E483B"/>
    <w:rsid w:val="00700297"/>
    <w:rsid w:val="00734827"/>
    <w:rsid w:val="00735394"/>
    <w:rsid w:val="00747486"/>
    <w:rsid w:val="00747DC0"/>
    <w:rsid w:val="00771087"/>
    <w:rsid w:val="00777A7A"/>
    <w:rsid w:val="00783402"/>
    <w:rsid w:val="007947BA"/>
    <w:rsid w:val="00795923"/>
    <w:rsid w:val="007A271E"/>
    <w:rsid w:val="007B0F8B"/>
    <w:rsid w:val="007B6E2A"/>
    <w:rsid w:val="007C1956"/>
    <w:rsid w:val="007C4DA4"/>
    <w:rsid w:val="007C75EA"/>
    <w:rsid w:val="00827DC7"/>
    <w:rsid w:val="00832EBE"/>
    <w:rsid w:val="00843923"/>
    <w:rsid w:val="00847068"/>
    <w:rsid w:val="00880833"/>
    <w:rsid w:val="008808D1"/>
    <w:rsid w:val="00887140"/>
    <w:rsid w:val="008935D4"/>
    <w:rsid w:val="008935FA"/>
    <w:rsid w:val="008A7819"/>
    <w:rsid w:val="008B6C3C"/>
    <w:rsid w:val="008E1A98"/>
    <w:rsid w:val="008F3439"/>
    <w:rsid w:val="00910CBB"/>
    <w:rsid w:val="00911F97"/>
    <w:rsid w:val="00931820"/>
    <w:rsid w:val="00976B8B"/>
    <w:rsid w:val="0098584C"/>
    <w:rsid w:val="009933F6"/>
    <w:rsid w:val="009A0E2B"/>
    <w:rsid w:val="009A2CB1"/>
    <w:rsid w:val="009A4B53"/>
    <w:rsid w:val="009B3F08"/>
    <w:rsid w:val="009B4AE5"/>
    <w:rsid w:val="009B729B"/>
    <w:rsid w:val="009C243D"/>
    <w:rsid w:val="009D0AA4"/>
    <w:rsid w:val="009D28D7"/>
    <w:rsid w:val="009E004B"/>
    <w:rsid w:val="00A02FBA"/>
    <w:rsid w:val="00A141EE"/>
    <w:rsid w:val="00A54918"/>
    <w:rsid w:val="00A768EB"/>
    <w:rsid w:val="00A7755B"/>
    <w:rsid w:val="00A77BF6"/>
    <w:rsid w:val="00A97BA1"/>
    <w:rsid w:val="00AA3D35"/>
    <w:rsid w:val="00AA50D6"/>
    <w:rsid w:val="00AA6298"/>
    <w:rsid w:val="00AB254B"/>
    <w:rsid w:val="00AC7A36"/>
    <w:rsid w:val="00AD23FA"/>
    <w:rsid w:val="00AD499B"/>
    <w:rsid w:val="00AD7D85"/>
    <w:rsid w:val="00AF7026"/>
    <w:rsid w:val="00AF7492"/>
    <w:rsid w:val="00B070CD"/>
    <w:rsid w:val="00B1053A"/>
    <w:rsid w:val="00B11B7B"/>
    <w:rsid w:val="00B51F59"/>
    <w:rsid w:val="00B541BD"/>
    <w:rsid w:val="00B83389"/>
    <w:rsid w:val="00B863C7"/>
    <w:rsid w:val="00BA1C87"/>
    <w:rsid w:val="00BB72BF"/>
    <w:rsid w:val="00BC33C5"/>
    <w:rsid w:val="00C1157E"/>
    <w:rsid w:val="00C11ECF"/>
    <w:rsid w:val="00C21D24"/>
    <w:rsid w:val="00C65ECC"/>
    <w:rsid w:val="00C840CC"/>
    <w:rsid w:val="00C95D8E"/>
    <w:rsid w:val="00CB0A11"/>
    <w:rsid w:val="00CC46BC"/>
    <w:rsid w:val="00CC7565"/>
    <w:rsid w:val="00CF49A6"/>
    <w:rsid w:val="00D313CE"/>
    <w:rsid w:val="00D45C26"/>
    <w:rsid w:val="00D50472"/>
    <w:rsid w:val="00D62036"/>
    <w:rsid w:val="00D76374"/>
    <w:rsid w:val="00DC6618"/>
    <w:rsid w:val="00E02D4E"/>
    <w:rsid w:val="00E55B1C"/>
    <w:rsid w:val="00E65318"/>
    <w:rsid w:val="00E8553D"/>
    <w:rsid w:val="00EA7E7E"/>
    <w:rsid w:val="00EB32B3"/>
    <w:rsid w:val="00ED0B4D"/>
    <w:rsid w:val="00ED6CB5"/>
    <w:rsid w:val="00F00E0B"/>
    <w:rsid w:val="00F04469"/>
    <w:rsid w:val="00F17EE7"/>
    <w:rsid w:val="00F34A35"/>
    <w:rsid w:val="00F356BB"/>
    <w:rsid w:val="00F56919"/>
    <w:rsid w:val="00F70145"/>
    <w:rsid w:val="00F83DE6"/>
    <w:rsid w:val="00FC0BAA"/>
    <w:rsid w:val="3A9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3DDA97"/>
  <w15:docId w15:val="{C39D49FC-D627-4E4F-BC4F-3BF4C76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10CBB"/>
  </w:style>
  <w:style w:type="paragraph" w:styleId="Name" w:customStyle="1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styleId="NameChar" w:customStyle="1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styleId="PersonalInfoChar" w:customStyle="1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styleId="ContentBody" w:customStyle="1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styleId="ContentBodyBold" w:customStyle="1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styleId="ContentBodyChar" w:customStyle="1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styleId="PersonalInfoRight" w:customStyle="1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styleId="PersonalInfoRightChar" w:customStyle="1">
    <w:name w:val="Personal Info_Right Char"/>
    <w:basedOn w:val="a0"/>
    <w:link w:val="PersonalInfoRight"/>
    <w:rsid w:val="00910CBB"/>
    <w:rPr>
      <w:b/>
      <w:sz w:val="20"/>
    </w:rPr>
  </w:style>
  <w:style w:type="paragraph" w:styleId="BulletedList" w:customStyle="1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styleId="ComputerSkillSection" w:customStyle="1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0" w:customStyle="1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Hyperlink"/>
    <w:uiPriority w:val="99"/>
    <w:unhideWhenUsed/>
    <w:rsid w:val="00B11B7B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B11B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yperlink" Target="mailto:sashayacimchuk1000@gmail.com" TargetMode="External" Id="R854fc939c7254063" /><Relationship Type="http://schemas.openxmlformats.org/officeDocument/2006/relationships/glossaryDocument" Target="/word/glossary/document.xml" Id="R2e6ea7efdb5a44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63146845AAA466BBA3BA71610205DDF47BEEBE34/file%3A%2F%2F%2FC%3A%5CDocuments%2520and%2520Settings%5Coshush%5CMy%2520Documents%5CDownloads%5CResume%2520Template%2520%28January%25202011%29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a2989-12ea-4846-85c4-cddaa5a093b0}"/>
      </w:docPartPr>
      <w:docPartBody>
        <w:p w14:paraId="26661D3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Props1.xml><?xml version="1.0" encoding="utf-8"?>
<ds:datastoreItem xmlns:ds="http://schemas.openxmlformats.org/officeDocument/2006/customXml" ds:itemID="{ECBF2DD3-32F2-49FA-AEBC-475CF0FF5A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file%3A%2F%2F%2FC%3A%5CDocuments%2520and%2520Settings%5Coshush%5CMy%2520Documents%5CDownloads%5CResume%2520Template%2520%28January%25202011%29.dotx</ap:Template>
  <ap:Application>Microsoft Word for the web</ap:Application>
  <ap:DocSecurity>0</ap:DocSecurity>
  <ap:ScaleCrop>false</ap:ScaleCrop>
  <ap:Company>Softserve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Olena Vodennikova</dc:creator>
  <lastModifiedBy>sasha yacimchuk</lastModifiedBy>
  <revision>5</revision>
  <lastPrinted>2010-08-19T13:50:00.0000000Z</lastPrinted>
  <dcterms:created xsi:type="dcterms:W3CDTF">2021-09-19T17:11:00.0000000Z</dcterms:created>
  <dcterms:modified xsi:type="dcterms:W3CDTF">2021-09-19T17:54:40.2253039Z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